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34AE164D-5955-4A92-AD7F-A6172B0B7AC1}"/>
            <w:text/>
          </w:sdtPr>
          <w:sdtContent>
            <w:p w:rsidR="00DD21E8" w:rsidRDefault="00C02C46">
              <w:pPr>
                <w:pStyle w:val="Publishwithline"/>
              </w:pPr>
              <w:r w:rsidRPr="00845DAF">
                <w:rPr>
                  <w:rStyle w:val="PlaceholderText"/>
                </w:rPr>
                <w:t>[Enter Post Title Here]</w:t>
              </w:r>
            </w:p>
          </w:sdtContent>
        </w:sdt>
        <w:p w:rsidR="00DD21E8" w:rsidRDefault="00DD21E8">
          <w:pPr>
            <w:pStyle w:val="underline"/>
          </w:pPr>
        </w:p>
        <w:p w:rsidR="00DD21E8" w:rsidRDefault="00062A02">
          <w:pPr>
            <w:pStyle w:val="PadderBetweenControlandBody"/>
          </w:pPr>
        </w:p>
      </w:sdtContent>
    </w:sdt>
    <w:p w:rsidR="007E5461" w:rsidRDefault="007E5461">
      <w:pPr>
        <w:rPr>
          <w:sz w:val="72"/>
          <w:szCs w:val="72"/>
        </w:rPr>
      </w:pPr>
      <w:r>
        <w:rPr>
          <w:sz w:val="72"/>
          <w:szCs w:val="72"/>
        </w:rPr>
        <w:t xml:space="preserve">Roles in </w:t>
      </w:r>
      <w:proofErr w:type="spellStart"/>
      <w:r>
        <w:rPr>
          <w:sz w:val="72"/>
          <w:szCs w:val="72"/>
        </w:rPr>
        <w:t>A</w:t>
      </w:r>
      <w:r w:rsidR="00366127" w:rsidRPr="007E5461">
        <w:rPr>
          <w:sz w:val="72"/>
          <w:szCs w:val="72"/>
        </w:rPr>
        <w:t>nsible</w:t>
      </w:r>
      <w:proofErr w:type="spellEnd"/>
    </w:p>
    <w:p w:rsidR="00C02C46" w:rsidRPr="00C02C46" w:rsidRDefault="00C02C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1.Login</w:t>
      </w:r>
      <w:proofErr w:type="gramEnd"/>
      <w:r>
        <w:rPr>
          <w:sz w:val="32"/>
          <w:szCs w:val="32"/>
        </w:rPr>
        <w:t xml:space="preserve"> to the server and create a folder for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role with this command.</w:t>
      </w:r>
    </w:p>
    <w:p w:rsidR="00DD21E8" w:rsidRDefault="007E5461" w:rsidP="007E546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18"/>
          <w:szCs w:val="18"/>
        </w:rPr>
        <w:t>ansible</w:t>
      </w:r>
      <w:proofErr w:type="spellEnd"/>
      <w:r>
        <w:rPr>
          <w:rFonts w:ascii="Courier New" w:eastAsia="Times New Roman" w:hAnsi="Courier New" w:cs="Courier New"/>
          <w:color w:val="FFFFFF"/>
          <w:sz w:val="18"/>
          <w:szCs w:val="18"/>
        </w:rPr>
        <w:t>-galaxy</w:t>
      </w:r>
      <w:proofErr w:type="gramEnd"/>
      <w:r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init name #creating role folder</w:t>
      </w:r>
    </w:p>
    <w:p w:rsidR="003B45F2" w:rsidRDefault="007E5461">
      <w:r w:rsidRPr="007E5461">
        <w:rPr>
          <w:noProof/>
        </w:rPr>
        <w:drawing>
          <wp:inline distT="0" distB="0" distL="0" distR="0">
            <wp:extent cx="5600700" cy="5667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F2" w:rsidRDefault="008F1E9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2.Goto</w:t>
      </w:r>
      <w:proofErr w:type="gramEnd"/>
      <w:r w:rsidRPr="008F1E9C">
        <w:rPr>
          <w:sz w:val="32"/>
          <w:szCs w:val="32"/>
        </w:rPr>
        <w:sym w:font="Wingdings" w:char="F0E0"/>
      </w:r>
      <w:r>
        <w:rPr>
          <w:sz w:val="32"/>
          <w:szCs w:val="32"/>
        </w:rPr>
        <w:t>Tasks</w:t>
      </w:r>
      <w:r w:rsidRPr="008F1E9C">
        <w:rPr>
          <w:sz w:val="32"/>
          <w:szCs w:val="32"/>
        </w:rPr>
        <w:sym w:font="Wingdings" w:char="F0E0"/>
      </w:r>
      <w:r w:rsidRPr="008F1E9C">
        <w:rPr>
          <w:sz w:val="32"/>
          <w:szCs w:val="32"/>
        </w:rPr>
        <w:t xml:space="preserve"> </w:t>
      </w:r>
      <w:r>
        <w:rPr>
          <w:sz w:val="32"/>
          <w:szCs w:val="32"/>
        </w:rPr>
        <w:t>Write playbook and include them in main.yml file</w:t>
      </w:r>
    </w:p>
    <w:p w:rsidR="003B45F2" w:rsidRPr="003B45F2" w:rsidRDefault="003B45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62225" cy="5429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2F1" w:rsidRDefault="005722F1">
      <w:r>
        <w:rPr>
          <w:noProof/>
        </w:rPr>
        <w:drawing>
          <wp:inline distT="0" distB="0" distL="0" distR="0">
            <wp:extent cx="5629275" cy="1771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46" w:rsidRPr="00C02C46" w:rsidRDefault="000E6113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C02C46">
        <w:rPr>
          <w:sz w:val="32"/>
          <w:szCs w:val="32"/>
        </w:rPr>
        <w:t>Now create a playbook and add roles to it and run.</w:t>
      </w:r>
    </w:p>
    <w:p w:rsidR="005722F1" w:rsidRDefault="005722F1"/>
    <w:p w:rsidR="005722F1" w:rsidRDefault="005722F1">
      <w:r>
        <w:rPr>
          <w:noProof/>
        </w:rPr>
        <w:drawing>
          <wp:inline distT="0" distB="0" distL="0" distR="0">
            <wp:extent cx="7286625" cy="1666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2F1" w:rsidSect="00DD21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366127"/>
    <w:rsid w:val="00062A02"/>
    <w:rsid w:val="000E6113"/>
    <w:rsid w:val="002E6E84"/>
    <w:rsid w:val="00366127"/>
    <w:rsid w:val="003B45F2"/>
    <w:rsid w:val="005722F1"/>
    <w:rsid w:val="005E1299"/>
    <w:rsid w:val="007E5461"/>
    <w:rsid w:val="008F1E9C"/>
    <w:rsid w:val="008F7CA3"/>
    <w:rsid w:val="00C02C46"/>
    <w:rsid w:val="00C269CF"/>
    <w:rsid w:val="00DD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DD21E8"/>
  </w:style>
  <w:style w:type="paragraph" w:styleId="Heading1">
    <w:name w:val="heading 1"/>
    <w:basedOn w:val="Normal"/>
    <w:next w:val="Normal"/>
    <w:uiPriority w:val="5"/>
    <w:qFormat/>
    <w:rsid w:val="00DD21E8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DD21E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DD21E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DD21E8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DD21E8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DD21E8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DD21E8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DD21E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DD21E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DD21E8"/>
    <w:rPr>
      <w:color w:val="808080"/>
    </w:rPr>
  </w:style>
  <w:style w:type="paragraph" w:customStyle="1" w:styleId="Account">
    <w:name w:val="Account"/>
    <w:semiHidden/>
    <w:rsid w:val="00DD21E8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DD21E8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DD21E8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DD21E8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DD21E8"/>
    <w:rPr>
      <w:i/>
      <w:iCs/>
    </w:rPr>
  </w:style>
  <w:style w:type="character" w:styleId="Strong">
    <w:name w:val="Strong"/>
    <w:basedOn w:val="DefaultParagraphFont"/>
    <w:uiPriority w:val="22"/>
    <w:qFormat/>
    <w:rsid w:val="00DD21E8"/>
    <w:rPr>
      <w:b/>
      <w:bCs/>
    </w:rPr>
  </w:style>
  <w:style w:type="paragraph" w:customStyle="1" w:styleId="underline">
    <w:name w:val="underline"/>
    <w:semiHidden/>
    <w:rsid w:val="00DD21E8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DD21E8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661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1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46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57A0"/>
    <w:rsid w:val="00043018"/>
    <w:rsid w:val="00140219"/>
    <w:rsid w:val="001B4948"/>
    <w:rsid w:val="004C3698"/>
    <w:rsid w:val="007C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69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34AE164D-5955-4A92-AD7F-A6172B0B7AC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2020-03-25T11:11:00Z</dcterms:created>
  <dcterms:modified xsi:type="dcterms:W3CDTF">2020-04-08T10:20:00Z</dcterms:modified>
</cp:coreProperties>
</file>